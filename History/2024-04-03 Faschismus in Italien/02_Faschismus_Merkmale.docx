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24" w:rsidRPr="00FA7038" w:rsidRDefault="00FA7038">
      <w:pPr>
        <w:rPr>
          <w:b/>
          <w:sz w:val="28"/>
          <w:szCs w:val="28"/>
        </w:rPr>
      </w:pPr>
      <w:r w:rsidRPr="00FA7038">
        <w:rPr>
          <w:b/>
          <w:sz w:val="28"/>
          <w:szCs w:val="28"/>
        </w:rPr>
        <w:t>Merkmale des Faschismus</w:t>
      </w:r>
    </w:p>
    <w:p w:rsidR="00FA7038" w:rsidRDefault="00FA7038"/>
    <w:p w:rsidR="00DF6F0E" w:rsidRDefault="00FA7038">
      <w:r w:rsidRPr="00FA7038">
        <w:rPr>
          <w:noProof/>
          <w:lang w:eastAsia="de-AT"/>
        </w:rPr>
        <w:drawing>
          <wp:inline distT="0" distB="0" distL="0" distR="0">
            <wp:extent cx="634555" cy="1695450"/>
            <wp:effectExtent l="0" t="0" r="0" b="0"/>
            <wp:docPr id="1" name="Grafik 1" descr="\\DC1\home$\otmar.schachl\Downloads\320px-Fasces_lictoria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C1\home$\otmar.schachl\Downloads\320px-Fasces_lictoria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48" cy="17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Symbol: ein Rutenbündel mit Beil (Vorbild Römer)</w:t>
      </w:r>
    </w:p>
    <w:p w:rsidR="00DF6F0E" w:rsidRDefault="00DF6F0E"/>
    <w:p w:rsidR="00FA7038" w:rsidRDefault="00DF6F0E">
      <w:r w:rsidRPr="00DF6F0E">
        <w:rPr>
          <w:noProof/>
          <w:lang w:eastAsia="de-AT"/>
        </w:rPr>
        <w:drawing>
          <wp:inline distT="0" distB="0" distL="0" distR="0">
            <wp:extent cx="2981882" cy="1676400"/>
            <wp:effectExtent l="0" t="0" r="9525" b="0"/>
            <wp:docPr id="2" name="Grafik 2" descr="\\DC1\home$\otmar.schachl\Downloads\hitler-mussolini-muench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DC1\home$\otmar.schachl\Downloads\hitler-mussolini-muenchen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54" cy="16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2BE" w:rsidRPr="00BD22BE">
        <w:rPr>
          <w:noProof/>
          <w:lang w:eastAsia="de-AT"/>
        </w:rPr>
        <w:drawing>
          <wp:inline distT="0" distB="0" distL="0" distR="0">
            <wp:extent cx="2514600" cy="1781175"/>
            <wp:effectExtent l="0" t="0" r="0" b="9525"/>
            <wp:docPr id="3" name="Grafik 3" descr="\\DC1\home$\otmar.schachl\Downloads\cgtflc1fkxwg01q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DC1\home$\otmar.schachl\Downloads\cgtflc1fkxwg01qw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83" cy="178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038">
        <w:br/>
      </w:r>
      <w:r w:rsidR="00BD22BE">
        <w:t xml:space="preserve">Mussolini und Hitler                                                           Österreichs BK </w:t>
      </w:r>
      <w:proofErr w:type="spellStart"/>
      <w:r w:rsidR="00BD22BE">
        <w:t>Dollfuß</w:t>
      </w:r>
      <w:proofErr w:type="spellEnd"/>
      <w:r w:rsidR="00BD22BE">
        <w:t xml:space="preserve"> mit Mussolini</w:t>
      </w:r>
      <w:bookmarkStart w:id="0" w:name="_GoBack"/>
      <w:bookmarkEnd w:id="0"/>
    </w:p>
    <w:p w:rsidR="00BD22BE" w:rsidRDefault="00BD22BE"/>
    <w:p w:rsidR="00FA7038" w:rsidRDefault="00FA7038">
      <w:r>
        <w:t>entstanden in Italien</w:t>
      </w:r>
    </w:p>
    <w:p w:rsidR="00FA7038" w:rsidRDefault="00FA7038">
      <w:r>
        <w:t>Italien: Benito Mussolini, an der Macht seit 1922 (der „Duce“ = der Führer)</w:t>
      </w:r>
    </w:p>
    <w:p w:rsidR="00FA7038" w:rsidRDefault="00FA7038">
      <w:r>
        <w:t>Das Wort „Faschismus“ kommt aus dem Lateinischen: „</w:t>
      </w:r>
      <w:proofErr w:type="spellStart"/>
      <w:r>
        <w:t>fasces</w:t>
      </w:r>
      <w:proofErr w:type="spellEnd"/>
      <w:r>
        <w:t xml:space="preserve">“ = Rutenbündel  </w:t>
      </w:r>
      <w:r>
        <w:sym w:font="Wingdings" w:char="F0E0"/>
      </w:r>
      <w:r>
        <w:t xml:space="preserve"> Symbol für Härte, Strafen, für ein autoritäres und antidemokratisches System</w:t>
      </w:r>
    </w:p>
    <w:p w:rsidR="00FA7038" w:rsidRDefault="00FA7038">
      <w:r>
        <w:t>antidemokratisch und antiparlamentarisch</w:t>
      </w:r>
    </w:p>
    <w:p w:rsidR="00FA7038" w:rsidRDefault="00FA7038">
      <w:r>
        <w:t>Führerprinzip; für eine strenge Hierarchie in der Staatsführung und in der Bevölkerung</w:t>
      </w:r>
    </w:p>
    <w:p w:rsidR="00FA7038" w:rsidRDefault="00FA7038">
      <w:r>
        <w:t>nationalistisch</w:t>
      </w:r>
    </w:p>
    <w:p w:rsidR="00FA7038" w:rsidRDefault="00FA7038">
      <w:r>
        <w:t xml:space="preserve">antilinks bzw. antisozialistisch: gegen Sozialdemokraten bzw. Sozialisten, gegen die Gewerkschaften </w:t>
      </w:r>
    </w:p>
    <w:p w:rsidR="00FA7038" w:rsidRDefault="00FA7038">
      <w:r>
        <w:t>Bündnis mit der Kirche</w:t>
      </w:r>
    </w:p>
    <w:p w:rsidR="00FA7038" w:rsidRDefault="00FA7038">
      <w:r>
        <w:t xml:space="preserve">Nähe zur Industrie </w:t>
      </w:r>
    </w:p>
    <w:p w:rsidR="00FA7038" w:rsidRDefault="00FA7038"/>
    <w:sectPr w:rsidR="00FA7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3E"/>
    <w:rsid w:val="00523C24"/>
    <w:rsid w:val="00BD22BE"/>
    <w:rsid w:val="00DF6F0E"/>
    <w:rsid w:val="00E10A3E"/>
    <w:rsid w:val="00F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1BE6"/>
  <w15:chartTrackingRefBased/>
  <w15:docId w15:val="{29239637-B3F0-4C60-ACCF-36900A4D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2375A88B</Template>
  <TotalTime>0</TotalTime>
  <Pages>1</Pages>
  <Words>101</Words>
  <Characters>639</Characters>
  <Application>Microsoft Office Word</Application>
  <DocSecurity>0</DocSecurity>
  <Lines>5</Lines>
  <Paragraphs>1</Paragraphs>
  <ScaleCrop>false</ScaleCrop>
  <Company>SZ-Ybbs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10</cp:revision>
  <dcterms:created xsi:type="dcterms:W3CDTF">2019-03-14T10:03:00Z</dcterms:created>
  <dcterms:modified xsi:type="dcterms:W3CDTF">2019-03-14T10:14:00Z</dcterms:modified>
</cp:coreProperties>
</file>