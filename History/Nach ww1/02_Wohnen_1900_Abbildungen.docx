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987" w:rsidRDefault="00AF7077">
      <w:r w:rsidRPr="00AF7077"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415B76C2" wp14:editId="6CE7BCC0">
            <wp:simplePos x="0" y="0"/>
            <wp:positionH relativeFrom="column">
              <wp:posOffset>2548255</wp:posOffset>
            </wp:positionH>
            <wp:positionV relativeFrom="paragraph">
              <wp:posOffset>8255</wp:posOffset>
            </wp:positionV>
            <wp:extent cx="3459480" cy="2550160"/>
            <wp:effectExtent l="0" t="0" r="7620" b="2540"/>
            <wp:wrapSquare wrapText="bothSides"/>
            <wp:docPr id="2" name="Grafik 2" descr="Z:\Zwischenspeicher\Wohnen_1900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Zwischenspeicher\Wohnen_1900_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97B" w:rsidRPr="004E097B">
        <w:rPr>
          <w:noProof/>
          <w:lang w:val="de-DE" w:eastAsia="de-DE"/>
        </w:rPr>
        <w:drawing>
          <wp:inline distT="0" distB="0" distL="0" distR="0" wp14:anchorId="7F4CCBEE" wp14:editId="403869AA">
            <wp:extent cx="2279650" cy="2543411"/>
            <wp:effectExtent l="0" t="0" r="6350" b="9525"/>
            <wp:docPr id="1" name="Grafik 1" descr="Z:\Zwischenspeicher\Wohnen_190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Zwischenspeicher\Wohnen_1900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57" cy="256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79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9F8"/>
    <w:rsid w:val="000639F8"/>
    <w:rsid w:val="004E097B"/>
    <w:rsid w:val="00AF7077"/>
    <w:rsid w:val="00E7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6B19A-B082-402B-A00F-31644041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61C60EEE</Template>
  <TotalTime>0</TotalTime>
  <Pages>1</Pages>
  <Words>0</Words>
  <Characters>2</Characters>
  <Application>Microsoft Office Word</Application>
  <DocSecurity>0</DocSecurity>
  <Lines>1</Lines>
  <Paragraphs>1</Paragraphs>
  <ScaleCrop>false</ScaleCrop>
  <Company>IT-HTL Ybbs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otmar.schachl</dc:creator>
  <cp:keywords/>
  <dc:description/>
  <cp:lastModifiedBy>otmar.schachl</cp:lastModifiedBy>
  <cp:revision>3</cp:revision>
  <dcterms:created xsi:type="dcterms:W3CDTF">2017-03-01T08:41:00Z</dcterms:created>
  <dcterms:modified xsi:type="dcterms:W3CDTF">2017-03-01T08:46:00Z</dcterms:modified>
</cp:coreProperties>
</file>