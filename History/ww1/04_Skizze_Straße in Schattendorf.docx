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4A" w:rsidRDefault="00F214E0">
      <w:r w:rsidRPr="00F214E0">
        <w:rPr>
          <w:noProof/>
          <w:lang w:eastAsia="de-AT"/>
        </w:rPr>
        <w:drawing>
          <wp:inline distT="0" distB="0" distL="0" distR="0">
            <wp:extent cx="6436145" cy="4850296"/>
            <wp:effectExtent l="0" t="0" r="3175" b="7620"/>
            <wp:docPr id="1" name="Grafik 1" descr="\\DC1\home$\otmar.schachl\Downloads\C926069D-B392-4599-863D-9343236B1D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C1\home$\otmar.schachl\Downloads\C926069D-B392-4599-863D-9343236B1D5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96" cy="48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214E0" w:rsidRDefault="00F214E0">
      <w:r>
        <w:t>Straße in Schattendorf</w:t>
      </w:r>
      <w:r>
        <w:br/>
        <w:t>Skizze für den Prozess</w:t>
      </w:r>
      <w:bookmarkStart w:id="0" w:name="_GoBack"/>
      <w:bookmarkEnd w:id="0"/>
    </w:p>
    <w:sectPr w:rsidR="00F214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0C"/>
    <w:rsid w:val="003B634A"/>
    <w:rsid w:val="0090030C"/>
    <w:rsid w:val="00F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60EA"/>
  <w15:chartTrackingRefBased/>
  <w15:docId w15:val="{8DA0A35B-614B-4505-B444-D46D3D2A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5DA481CC</Template>
  <TotalTime>0</TotalTime>
  <Pages>1</Pages>
  <Words>6</Words>
  <Characters>43</Characters>
  <Application>Microsoft Office Word</Application>
  <DocSecurity>0</DocSecurity>
  <Lines>1</Lines>
  <Paragraphs>1</Paragraphs>
  <ScaleCrop>false</ScaleCrop>
  <Company>SZ-Ybbs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2</cp:revision>
  <dcterms:created xsi:type="dcterms:W3CDTF">2019-03-15T09:19:00Z</dcterms:created>
  <dcterms:modified xsi:type="dcterms:W3CDTF">2019-03-15T09:20:00Z</dcterms:modified>
</cp:coreProperties>
</file>