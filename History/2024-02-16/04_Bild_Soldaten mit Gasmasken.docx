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87" w:rsidRDefault="009C2B7D">
      <w:r w:rsidRPr="009C2B7D">
        <w:rPr>
          <w:noProof/>
          <w:lang w:val="de-DE" w:eastAsia="de-DE"/>
        </w:rPr>
        <w:drawing>
          <wp:inline distT="0" distB="0" distL="0" distR="0">
            <wp:extent cx="3589867" cy="2019300"/>
            <wp:effectExtent l="0" t="0" r="0" b="0"/>
            <wp:docPr id="1" name="Grafik 1" descr="Z:\Zwischenspeicher\soldatenundmaultiermitgasmasken100~_v-ARDFotogaler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Zwischenspeicher\soldatenundmaultiermitgasmasken100~_v-ARDFotogaleri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426" cy="20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proofErr w:type="spellStart"/>
      <w:r>
        <w:t>siehe</w:t>
      </w:r>
      <w:proofErr w:type="spellEnd"/>
      <w:r>
        <w:t xml:space="preserve"> </w:t>
      </w:r>
      <w:hyperlink r:id="rId5" w:history="1">
        <w:r w:rsidRPr="00F01565">
          <w:rPr>
            <w:rStyle w:val="Hyperlink"/>
          </w:rPr>
          <w:t>www.planet-wissen.de/geschichte</w:t>
        </w:r>
      </w:hyperlink>
      <w:r>
        <w:t xml:space="preserve">; </w:t>
      </w:r>
      <w:proofErr w:type="spellStart"/>
      <w:r>
        <w:t>darin</w:t>
      </w:r>
      <w:proofErr w:type="spellEnd"/>
      <w:r>
        <w:t xml:space="preserve"> </w:t>
      </w:r>
      <w:proofErr w:type="spellStart"/>
      <w:r>
        <w:t>Suchbegriff</w:t>
      </w:r>
      <w:proofErr w:type="spellEnd"/>
      <w:r>
        <w:t xml:space="preserve"> « </w:t>
      </w:r>
      <w:proofErr w:type="spellStart"/>
      <w:r>
        <w:t>Erster</w:t>
      </w:r>
      <w:proofErr w:type="spellEnd"/>
      <w:r>
        <w:t xml:space="preserve"> </w:t>
      </w:r>
      <w:proofErr w:type="spellStart"/>
      <w:r>
        <w:t>Weltkrieg</w:t>
      </w:r>
      <w:proofErr w:type="spellEnd"/>
      <w:r>
        <w:t> »</w:t>
      </w:r>
    </w:p>
    <w:p w:rsidR="009C2B7D" w:rsidRDefault="009C2B7D"/>
    <w:sectPr w:rsidR="009C2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27"/>
    <w:rsid w:val="000B3327"/>
    <w:rsid w:val="009608A3"/>
    <w:rsid w:val="009C2B7D"/>
    <w:rsid w:val="00E77987"/>
    <w:rsid w:val="00EA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EEDDD-1AB1-448E-8279-98F401DB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C2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lanet-wissen.de/geschicht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DE2E2F38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IT-HTL Ybbs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otmar.schachl</dc:creator>
  <cp:keywords/>
  <dc:description/>
  <cp:lastModifiedBy>otmar.schachl</cp:lastModifiedBy>
  <cp:revision>3</cp:revision>
  <dcterms:created xsi:type="dcterms:W3CDTF">2017-01-30T12:19:00Z</dcterms:created>
  <dcterms:modified xsi:type="dcterms:W3CDTF">2017-01-31T10:18:00Z</dcterms:modified>
</cp:coreProperties>
</file>